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00D4" w14:textId="5E1EE5A7" w:rsidR="00D9665E" w:rsidRDefault="00D95E84" w:rsidP="00D9665E">
      <w:pPr>
        <w:pStyle w:val="Title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Smart</w:t>
      </w:r>
      <w:r w:rsidR="00A1061B" w:rsidRPr="00A1061B">
        <w:rPr>
          <w:rFonts w:asciiTheme="minorHAnsi" w:hAnsiTheme="minorHAnsi" w:cstheme="minorHAnsi"/>
          <w:sz w:val="48"/>
          <w:szCs w:val="48"/>
        </w:rPr>
        <w:t xml:space="preserve"> Contactless Switch </w:t>
      </w:r>
    </w:p>
    <w:p w14:paraId="5E0AC3C7" w14:textId="77777777" w:rsidR="000244EF" w:rsidRDefault="000244EF" w:rsidP="004478B1">
      <w:pPr>
        <w:pStyle w:val="Title"/>
        <w:jc w:val="left"/>
        <w:rPr>
          <w:rFonts w:asciiTheme="minorHAnsi" w:hAnsiTheme="minorHAnsi" w:cstheme="minorHAnsi"/>
          <w:sz w:val="48"/>
          <w:szCs w:val="48"/>
        </w:rPr>
      </w:pPr>
    </w:p>
    <w:p w14:paraId="70F28A34" w14:textId="0BDE1CF2" w:rsidR="004478B1" w:rsidRDefault="00A1061B" w:rsidP="004478B1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szCs w:val="22"/>
        </w:rPr>
      </w:pPr>
      <w:r w:rsidRPr="00A1061B">
        <w:rPr>
          <w:rFonts w:asciiTheme="minorHAnsi" w:hAnsiTheme="minorHAnsi" w:cstheme="minorHAnsi"/>
          <w:b w:val="0"/>
          <w:bCs/>
          <w:sz w:val="22"/>
          <w:szCs w:val="22"/>
        </w:rPr>
        <w:t>In present scenario</w:t>
      </w:r>
      <w:r w:rsidR="00D9665E">
        <w:rPr>
          <w:rFonts w:asciiTheme="minorHAnsi" w:hAnsiTheme="minorHAnsi" w:cstheme="minorHAnsi"/>
          <w:b w:val="0"/>
          <w:bCs/>
          <w:sz w:val="22"/>
          <w:szCs w:val="22"/>
        </w:rPr>
        <w:t xml:space="preserve">, there is a notable shift towards health consciousness and a growing awareness of our surroundings. </w:t>
      </w:r>
      <w:r w:rsidR="00792FE5">
        <w:rPr>
          <w:rFonts w:asciiTheme="minorHAnsi" w:hAnsiTheme="minorHAnsi" w:cstheme="minorHAnsi"/>
          <w:b w:val="0"/>
          <w:bCs/>
          <w:sz w:val="22"/>
          <w:szCs w:val="22"/>
        </w:rPr>
        <w:t>P</w:t>
      </w:r>
      <w:r w:rsidR="00A83024">
        <w:rPr>
          <w:rFonts w:asciiTheme="minorHAnsi" w:hAnsiTheme="minorHAnsi" w:cstheme="minorHAnsi"/>
          <w:b w:val="0"/>
          <w:bCs/>
          <w:sz w:val="22"/>
          <w:szCs w:val="22"/>
        </w:rPr>
        <w:t xml:space="preserve">eople have </w:t>
      </w:r>
      <w:r w:rsidR="00AF5EAD">
        <w:rPr>
          <w:rFonts w:asciiTheme="minorHAnsi" w:hAnsiTheme="minorHAnsi" w:cstheme="minorHAnsi"/>
          <w:b w:val="0"/>
          <w:bCs/>
          <w:sz w:val="22"/>
          <w:szCs w:val="22"/>
        </w:rPr>
        <w:t>noticed</w:t>
      </w:r>
      <w:r w:rsidR="00A83024">
        <w:rPr>
          <w:rFonts w:asciiTheme="minorHAnsi" w:hAnsiTheme="minorHAnsi" w:cstheme="minorHAnsi"/>
          <w:b w:val="0"/>
          <w:bCs/>
          <w:sz w:val="22"/>
          <w:szCs w:val="22"/>
        </w:rPr>
        <w:t xml:space="preserve"> the importan</w:t>
      </w:r>
      <w:r w:rsidR="00792FE5">
        <w:rPr>
          <w:rFonts w:asciiTheme="minorHAnsi" w:hAnsiTheme="minorHAnsi" w:cstheme="minorHAnsi"/>
          <w:b w:val="0"/>
          <w:bCs/>
          <w:sz w:val="22"/>
          <w:szCs w:val="22"/>
        </w:rPr>
        <w:t>ce</w:t>
      </w:r>
      <w:r w:rsidR="00A83024">
        <w:rPr>
          <w:rFonts w:asciiTheme="minorHAnsi" w:hAnsiTheme="minorHAnsi" w:cstheme="minorHAnsi"/>
          <w:b w:val="0"/>
          <w:bCs/>
          <w:sz w:val="22"/>
          <w:szCs w:val="22"/>
        </w:rPr>
        <w:t xml:space="preserve"> of maintaining a robust immune system and healthier life. After COVID-19 pandemic, it has become important to not touch surfaces of buttons and keys that have been frequently used by other</w:t>
      </w:r>
      <w:r w:rsidR="00C048E8">
        <w:rPr>
          <w:rFonts w:asciiTheme="minorHAnsi" w:hAnsiTheme="minorHAnsi" w:cstheme="minorHAnsi"/>
          <w:b w:val="0"/>
          <w:bCs/>
          <w:sz w:val="22"/>
          <w:szCs w:val="22"/>
        </w:rPr>
        <w:t xml:space="preserve"> people. S</w:t>
      </w:r>
      <w:r w:rsidR="00AF5EAD">
        <w:rPr>
          <w:rFonts w:asciiTheme="minorHAnsi" w:hAnsiTheme="minorHAnsi" w:cstheme="minorHAnsi"/>
          <w:b w:val="0"/>
          <w:bCs/>
          <w:sz w:val="22"/>
          <w:szCs w:val="22"/>
        </w:rPr>
        <w:t xml:space="preserve">o, </w:t>
      </w:r>
      <w:r w:rsidR="00C048E8">
        <w:rPr>
          <w:rFonts w:asciiTheme="minorHAnsi" w:hAnsiTheme="minorHAnsi" w:cstheme="minorHAnsi"/>
          <w:b w:val="0"/>
          <w:bCs/>
          <w:sz w:val="22"/>
          <w:szCs w:val="22"/>
        </w:rPr>
        <w:t>the idea is about to design a contactless switch</w:t>
      </w:r>
      <w:r w:rsidR="00A83024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C048E8">
        <w:rPr>
          <w:rFonts w:asciiTheme="minorHAnsi" w:hAnsiTheme="minorHAnsi" w:cstheme="minorHAnsi"/>
          <w:b w:val="0"/>
          <w:bCs/>
          <w:sz w:val="22"/>
          <w:szCs w:val="22"/>
        </w:rPr>
        <w:t>that works entirely on hand gestures.</w:t>
      </w:r>
    </w:p>
    <w:p w14:paraId="6FB0FB20" w14:textId="2AC587ED" w:rsidR="00711AD1" w:rsidRPr="0085213D" w:rsidRDefault="00711AD1" w:rsidP="00711AD1">
      <w:pPr>
        <w:rPr>
          <w:sz w:val="22"/>
          <w:szCs w:val="22"/>
        </w:rPr>
      </w:pPr>
      <w:r>
        <w:t xml:space="preserve">                                      </w:t>
      </w:r>
      <w:r w:rsidR="00386C53">
        <w:t xml:space="preserve">      </w:t>
      </w:r>
      <w:r w:rsidRPr="0085213D">
        <w:rPr>
          <w:sz w:val="22"/>
          <w:szCs w:val="22"/>
        </w:rPr>
        <w:t xml:space="preserve">   Fig 1: CONTACTLESS SWITHCH</w:t>
      </w:r>
    </w:p>
    <w:p w14:paraId="4E003B4F" w14:textId="4435E913" w:rsidR="00563FE4" w:rsidRDefault="004478B1" w:rsidP="00110124">
      <w:pPr>
        <w:pStyle w:val="Title"/>
      </w:pPr>
      <w:r>
        <w:rPr>
          <w:noProof/>
        </w:rPr>
        <w:drawing>
          <wp:inline distT="0" distB="0" distL="0" distR="0" wp14:anchorId="059EEBE2" wp14:editId="31E62FAF">
            <wp:extent cx="2621280" cy="1816711"/>
            <wp:effectExtent l="0" t="0" r="7620" b="0"/>
            <wp:docPr id="842676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76453" name="Picture 8426764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958" cy="18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3FE" w14:textId="61310B4D" w:rsidR="00563FE4" w:rsidRPr="007E49B0" w:rsidRDefault="00110124" w:rsidP="00EB5A9F">
      <w:pPr>
        <w:pStyle w:val="Heading1"/>
      </w:pPr>
      <w:r w:rsidRPr="00EB5A9F">
        <w:rPr>
          <w:rFonts w:asciiTheme="minorHAnsi" w:hAnsiTheme="minorHAnsi" w:cstheme="minorHAnsi"/>
          <w:b w:val="0"/>
          <w:bCs/>
          <w:sz w:val="22"/>
          <w:szCs w:val="22"/>
        </w:rPr>
        <w:t>The main theme of the project is to implement a contactless switch as in this pandemic situation by controlling without contact to any device. Multiple people come into contact with public objects in their daily lives</w:t>
      </w:r>
      <w:r w:rsidR="00BC08A0" w:rsidRPr="00EB5A9F">
        <w:rPr>
          <w:rFonts w:asciiTheme="minorHAnsi" w:hAnsiTheme="minorHAnsi" w:cstheme="minorHAnsi"/>
          <w:b w:val="0"/>
          <w:bCs/>
          <w:sz w:val="22"/>
          <w:szCs w:val="22"/>
        </w:rPr>
        <w:t xml:space="preserve"> like at hospitals, malls, hotels, transportations etc</w:t>
      </w:r>
      <w:r w:rsidRPr="00EB5A9F">
        <w:rPr>
          <w:rFonts w:asciiTheme="minorHAnsi" w:hAnsiTheme="minorHAnsi" w:cstheme="minorHAnsi"/>
          <w:b w:val="0"/>
          <w:bCs/>
          <w:sz w:val="22"/>
          <w:szCs w:val="22"/>
        </w:rPr>
        <w:t>. As a result</w:t>
      </w:r>
      <w:r w:rsidR="00F20BED" w:rsidRPr="00EB5A9F">
        <w:rPr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Pr="00EB5A9F">
        <w:rPr>
          <w:rFonts w:asciiTheme="minorHAnsi" w:hAnsiTheme="minorHAnsi" w:cstheme="minorHAnsi"/>
          <w:b w:val="0"/>
          <w:bCs/>
          <w:sz w:val="22"/>
          <w:szCs w:val="22"/>
        </w:rPr>
        <w:t>spreading of various viruses and bacteria caused by the finger contact</w:t>
      </w:r>
      <w:r w:rsidR="00022242" w:rsidRPr="00EB5A9F">
        <w:rPr>
          <w:rFonts w:asciiTheme="minorHAnsi" w:hAnsiTheme="minorHAnsi" w:cstheme="minorHAnsi"/>
          <w:b w:val="0"/>
          <w:bCs/>
          <w:sz w:val="22"/>
          <w:szCs w:val="22"/>
        </w:rPr>
        <w:t xml:space="preserve"> gradually increases, so to overcome it we are replacing the switches with contactless switches</w:t>
      </w:r>
      <w:r w:rsidR="00022242" w:rsidRPr="007E49B0">
        <w:t>.</w:t>
      </w:r>
    </w:p>
    <w:p w14:paraId="6B807FC5" w14:textId="0081268B" w:rsidR="00E33F95" w:rsidRPr="007E49B0" w:rsidRDefault="00F20BED" w:rsidP="00E33F95">
      <w:pPr>
        <w:rPr>
          <w:sz w:val="22"/>
          <w:szCs w:val="22"/>
        </w:rPr>
      </w:pPr>
      <w:r w:rsidRPr="007E49B0">
        <w:rPr>
          <w:sz w:val="22"/>
          <w:szCs w:val="22"/>
        </w:rPr>
        <w:t>Here we are using the gesture technology to control the switching operation.</w:t>
      </w:r>
      <w:r w:rsidR="00A34E5D" w:rsidRPr="007E49B0">
        <w:rPr>
          <w:sz w:val="22"/>
          <w:szCs w:val="22"/>
        </w:rPr>
        <w:t xml:space="preserve"> This gesture technology can be used in various applications like smart home, smart security, </w:t>
      </w:r>
      <w:r w:rsidR="00BC08A0" w:rsidRPr="007E49B0">
        <w:rPr>
          <w:sz w:val="22"/>
          <w:szCs w:val="22"/>
        </w:rPr>
        <w:t>indoor positioning e</w:t>
      </w:r>
      <w:r w:rsidR="00E33F95" w:rsidRPr="007E49B0">
        <w:rPr>
          <w:sz w:val="22"/>
          <w:szCs w:val="22"/>
        </w:rPr>
        <w:t>tc.</w:t>
      </w:r>
    </w:p>
    <w:p w14:paraId="2A9336FD" w14:textId="52CE94E8" w:rsidR="00BC08A0" w:rsidRPr="007E49B0" w:rsidRDefault="00E33F95" w:rsidP="00F20BED">
      <w:pPr>
        <w:rPr>
          <w:sz w:val="22"/>
          <w:szCs w:val="22"/>
        </w:rPr>
      </w:pPr>
      <w:r w:rsidRPr="007E49B0">
        <w:rPr>
          <w:sz w:val="22"/>
          <w:szCs w:val="22"/>
        </w:rPr>
        <w:t>Our smart contactless switch includes a sensor that is capable of detecting hand movements and translates them into commands for controlling lights, fans and various applications. Here this project works based on both hardware and software.</w:t>
      </w:r>
    </w:p>
    <w:p w14:paraId="0036D1B7" w14:textId="124D40C3" w:rsidR="00E33F95" w:rsidRDefault="00E33F95" w:rsidP="00F20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E33F95">
        <w:rPr>
          <w:b/>
          <w:bCs/>
          <w:sz w:val="28"/>
          <w:szCs w:val="28"/>
        </w:rPr>
        <w:t>oding</w:t>
      </w:r>
      <w:r>
        <w:rPr>
          <w:b/>
          <w:bCs/>
          <w:sz w:val="28"/>
          <w:szCs w:val="28"/>
        </w:rPr>
        <w:t>:</w:t>
      </w:r>
    </w:p>
    <w:p w14:paraId="348309D6" w14:textId="5AC5E082" w:rsidR="003240CD" w:rsidRDefault="00E33F95" w:rsidP="00F20BED">
      <w:pPr>
        <w:rPr>
          <w:sz w:val="22"/>
          <w:szCs w:val="22"/>
        </w:rPr>
      </w:pPr>
      <w:r>
        <w:rPr>
          <w:sz w:val="22"/>
          <w:szCs w:val="22"/>
        </w:rPr>
        <w:t>First of</w:t>
      </w:r>
      <w:r w:rsidR="00667C8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</w:t>
      </w:r>
      <w:r w:rsidR="00AA77CB">
        <w:rPr>
          <w:sz w:val="22"/>
          <w:szCs w:val="22"/>
        </w:rPr>
        <w:t>l</w:t>
      </w:r>
      <w:r>
        <w:rPr>
          <w:sz w:val="22"/>
          <w:szCs w:val="22"/>
        </w:rPr>
        <w:t>l</w:t>
      </w:r>
      <w:proofErr w:type="gramEnd"/>
      <w:r>
        <w:rPr>
          <w:sz w:val="22"/>
          <w:szCs w:val="22"/>
        </w:rPr>
        <w:t xml:space="preserve"> we need to install the require</w:t>
      </w:r>
      <w:r w:rsidR="00792FE5">
        <w:rPr>
          <w:sz w:val="22"/>
          <w:szCs w:val="22"/>
        </w:rPr>
        <w:t>d</w:t>
      </w:r>
      <w:r>
        <w:rPr>
          <w:sz w:val="22"/>
          <w:szCs w:val="22"/>
        </w:rPr>
        <w:t xml:space="preserve"> library in</w:t>
      </w:r>
      <w:r w:rsidR="00AA77CB">
        <w:rPr>
          <w:sz w:val="22"/>
          <w:szCs w:val="22"/>
        </w:rPr>
        <w:t>to</w:t>
      </w:r>
      <w:r>
        <w:rPr>
          <w:sz w:val="22"/>
          <w:szCs w:val="22"/>
        </w:rPr>
        <w:t xml:space="preserve"> the Arduino. After installing the </w:t>
      </w:r>
      <w:r w:rsidR="00AA77CB">
        <w:rPr>
          <w:sz w:val="22"/>
          <w:szCs w:val="22"/>
        </w:rPr>
        <w:t>library, add it into the code and then define the pin numbers for the light and fan control. Next, we create a setup function for sensor and set the pin mode output for light and fan control.</w:t>
      </w:r>
      <w:r w:rsidR="007E49B0">
        <w:rPr>
          <w:sz w:val="22"/>
          <w:szCs w:val="22"/>
        </w:rPr>
        <w:t xml:space="preserve"> </w:t>
      </w:r>
      <w:r w:rsidR="00AA77CB">
        <w:rPr>
          <w:sz w:val="22"/>
          <w:szCs w:val="22"/>
        </w:rPr>
        <w:t>By using the loop functions the sensor can read and use the hand gestures as an input to control the pin. We use up, down, left, right command to operate</w:t>
      </w:r>
      <w:r w:rsidR="003240CD">
        <w:rPr>
          <w:sz w:val="22"/>
          <w:szCs w:val="22"/>
        </w:rPr>
        <w:t xml:space="preserve">. </w:t>
      </w:r>
    </w:p>
    <w:p w14:paraId="3CBECF81" w14:textId="56293230" w:rsidR="003240CD" w:rsidRDefault="003240CD" w:rsidP="00F20BED">
      <w:pPr>
        <w:rPr>
          <w:sz w:val="22"/>
          <w:szCs w:val="22"/>
        </w:rPr>
      </w:pPr>
      <w:r>
        <w:rPr>
          <w:sz w:val="22"/>
          <w:szCs w:val="22"/>
        </w:rPr>
        <w:lastRenderedPageBreak/>
        <w:t>Up: Lights ON</w:t>
      </w:r>
    </w:p>
    <w:p w14:paraId="5EB3DDA2" w14:textId="77777777" w:rsidR="007E49B0" w:rsidRDefault="003240CD" w:rsidP="00F20BED">
      <w:pPr>
        <w:rPr>
          <w:sz w:val="22"/>
          <w:szCs w:val="22"/>
        </w:rPr>
      </w:pPr>
      <w:r>
        <w:rPr>
          <w:sz w:val="22"/>
          <w:szCs w:val="22"/>
        </w:rPr>
        <w:t>Down: Lights OFF</w:t>
      </w:r>
      <w:r w:rsidR="007E49B0">
        <w:rPr>
          <w:sz w:val="22"/>
          <w:szCs w:val="22"/>
        </w:rPr>
        <w:t xml:space="preserve"> </w:t>
      </w:r>
    </w:p>
    <w:p w14:paraId="354A8710" w14:textId="77777777" w:rsidR="007E49B0" w:rsidRDefault="007E49B0" w:rsidP="007E49B0">
      <w:pPr>
        <w:rPr>
          <w:sz w:val="22"/>
          <w:szCs w:val="22"/>
        </w:rPr>
      </w:pPr>
      <w:r>
        <w:rPr>
          <w:sz w:val="22"/>
          <w:szCs w:val="22"/>
        </w:rPr>
        <w:t>Left: Fans ON</w:t>
      </w:r>
    </w:p>
    <w:p w14:paraId="3135116D" w14:textId="77777777" w:rsidR="00036519" w:rsidRDefault="007E49B0" w:rsidP="00F20BED">
      <w:pPr>
        <w:rPr>
          <w:sz w:val="22"/>
          <w:szCs w:val="22"/>
        </w:rPr>
      </w:pPr>
      <w:r>
        <w:rPr>
          <w:sz w:val="22"/>
          <w:szCs w:val="22"/>
        </w:rPr>
        <w:t xml:space="preserve">Right: Fans OFF   </w:t>
      </w:r>
    </w:p>
    <w:p w14:paraId="0B52466E" w14:textId="77777777" w:rsidR="001871AD" w:rsidRDefault="00036519" w:rsidP="00F20BE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257373E" wp14:editId="79DF51D4">
            <wp:extent cx="3158836" cy="1719811"/>
            <wp:effectExtent l="0" t="0" r="3810" b="0"/>
            <wp:docPr id="508423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23680" name="Picture 5084236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457" cy="17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B0">
        <w:rPr>
          <w:sz w:val="22"/>
          <w:szCs w:val="22"/>
        </w:rPr>
        <w:t xml:space="preserve">                                                         </w:t>
      </w:r>
    </w:p>
    <w:p w14:paraId="2FC15DAC" w14:textId="649825AC" w:rsidR="003240CD" w:rsidRDefault="001871AD" w:rsidP="00F20BED">
      <w:pPr>
        <w:rPr>
          <w:sz w:val="22"/>
          <w:szCs w:val="22"/>
        </w:rPr>
      </w:pPr>
      <w:r>
        <w:rPr>
          <w:sz w:val="22"/>
          <w:szCs w:val="22"/>
        </w:rPr>
        <w:t>The above fig 2 shows</w:t>
      </w:r>
      <w:r w:rsidR="000244EF">
        <w:rPr>
          <w:sz w:val="22"/>
          <w:szCs w:val="22"/>
        </w:rPr>
        <w:t xml:space="preserve"> that</w:t>
      </w:r>
      <w:r>
        <w:rPr>
          <w:sz w:val="22"/>
          <w:szCs w:val="22"/>
        </w:rPr>
        <w:t xml:space="preserve"> the input side of the sensor will works like this when we pass the commands</w:t>
      </w:r>
      <w:r w:rsidR="000244EF">
        <w:rPr>
          <w:sz w:val="22"/>
          <w:szCs w:val="22"/>
        </w:rPr>
        <w:t>.</w:t>
      </w:r>
      <w:r w:rsidR="007E49B0">
        <w:rPr>
          <w:sz w:val="22"/>
          <w:szCs w:val="22"/>
        </w:rPr>
        <w:t xml:space="preserve">    </w:t>
      </w:r>
    </w:p>
    <w:p w14:paraId="2072D15F" w14:textId="71C1D5E6" w:rsidR="00044941" w:rsidRDefault="003240CD" w:rsidP="003240C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Connection:</w:t>
      </w:r>
    </w:p>
    <w:p w14:paraId="0E8C2F6F" w14:textId="6C35F3D0" w:rsidR="003240CD" w:rsidRDefault="003240CD" w:rsidP="003240C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>The below figure</w:t>
      </w:r>
      <w:r w:rsidR="001871AD">
        <w:rPr>
          <w:rFonts w:asciiTheme="minorHAnsi" w:hAnsiTheme="minorHAnsi" w:cstheme="minorHAnsi"/>
          <w:b w:val="0"/>
          <w:bCs/>
          <w:sz w:val="22"/>
          <w:szCs w:val="22"/>
        </w:rPr>
        <w:t xml:space="preserve"> 3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shows the connect</w:t>
      </w:r>
      <w:r w:rsidR="000244EF">
        <w:rPr>
          <w:rFonts w:asciiTheme="minorHAnsi" w:hAnsiTheme="minorHAnsi" w:cstheme="minorHAnsi"/>
          <w:b w:val="0"/>
          <w:bCs/>
          <w:sz w:val="22"/>
          <w:szCs w:val="22"/>
        </w:rPr>
        <w:t>ion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 xml:space="preserve"> of the components.</w:t>
      </w:r>
    </w:p>
    <w:p w14:paraId="29ECDFA7" w14:textId="426AB34A" w:rsidR="003240CD" w:rsidRDefault="003240CD" w:rsidP="003240C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noProof/>
          <w:sz w:val="22"/>
          <w:szCs w:val="22"/>
        </w:rPr>
        <w:drawing>
          <wp:inline distT="0" distB="0" distL="0" distR="0" wp14:anchorId="126CEF09" wp14:editId="00023AFD">
            <wp:extent cx="3657692" cy="2316538"/>
            <wp:effectExtent l="0" t="0" r="0" b="7620"/>
            <wp:docPr id="2013665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65352" name="Picture 20136653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822" cy="23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43F1" w14:textId="521139B2" w:rsidR="003240CD" w:rsidRDefault="007525C0" w:rsidP="003240C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 xml:space="preserve">Here </w:t>
      </w:r>
      <w:r w:rsidR="00792FE5">
        <w:rPr>
          <w:rFonts w:asciiTheme="minorHAnsi" w:hAnsiTheme="minorHAnsi" w:cstheme="minorHAnsi"/>
          <w:b w:val="0"/>
          <w:bCs/>
          <w:sz w:val="22"/>
          <w:szCs w:val="22"/>
        </w:rPr>
        <w:t xml:space="preserve">the 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relay module is used to control the switch operation.</w:t>
      </w:r>
    </w:p>
    <w:p w14:paraId="5F1039D3" w14:textId="77777777" w:rsidR="007525C0" w:rsidRDefault="007525C0" w:rsidP="003240C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0D239AF4" w14:textId="77777777" w:rsidR="007525C0" w:rsidRDefault="007525C0" w:rsidP="007525C0">
      <w:pPr>
        <w:pStyle w:val="Heading1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Conclusion:</w:t>
      </w:r>
    </w:p>
    <w:p w14:paraId="24B0213A" w14:textId="77777777" w:rsidR="000244EF" w:rsidRDefault="007525C0" w:rsidP="0085213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 w:rsidRPr="007525C0">
        <w:rPr>
          <w:rFonts w:asciiTheme="minorHAnsi" w:hAnsiTheme="minorHAnsi" w:cstheme="minorHAnsi"/>
          <w:b w:val="0"/>
          <w:bCs/>
          <w:sz w:val="22"/>
          <w:szCs w:val="22"/>
        </w:rPr>
        <w:t>Compared to direct contact control methods, gesture recognition is safer and more reliable, reducing the spread of viruses or bacteria caused by finger contact and contributing to public health safety</w:t>
      </w:r>
      <w:r w:rsidRPr="007525C0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525C0">
        <w:rPr>
          <w:rFonts w:asciiTheme="minorHAnsi" w:hAnsiTheme="minorHAnsi" w:cstheme="minorHAnsi"/>
          <w:b w:val="0"/>
          <w:bCs/>
          <w:sz w:val="22"/>
          <w:szCs w:val="22"/>
        </w:rPr>
        <w:t>The contactless switch system based on gesture recognition has low power, long life, long response time, the ability to implement a variety of gesture recognition algorithm design and support a variety of gesture recognition, this solution has the advantages of low maintenance costs and long application time, so it is a</w:t>
      </w:r>
      <w:r w:rsidR="0085213D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7525C0">
        <w:rPr>
          <w:rFonts w:asciiTheme="minorHAnsi" w:hAnsiTheme="minorHAnsi" w:cstheme="minorHAnsi"/>
          <w:b w:val="0"/>
          <w:bCs/>
          <w:sz w:val="22"/>
          <w:szCs w:val="22"/>
        </w:rPr>
        <w:t>better choice for the development of small switch systems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.</w:t>
      </w:r>
    </w:p>
    <w:p w14:paraId="1811FF3F" w14:textId="77777777" w:rsidR="000244EF" w:rsidRDefault="000244EF" w:rsidP="0085213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0C43D3C5" w14:textId="13F77A0D" w:rsidR="00D95E84" w:rsidRPr="00792FE5" w:rsidRDefault="00D95E84" w:rsidP="0085213D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792FE5">
        <w:rPr>
          <w:rFonts w:asciiTheme="minorHAnsi" w:hAnsiTheme="minorHAnsi" w:cstheme="minorHAnsi"/>
          <w:sz w:val="22"/>
          <w:szCs w:val="22"/>
        </w:rPr>
        <w:t>From:</w:t>
      </w:r>
    </w:p>
    <w:p w14:paraId="128D4E1C" w14:textId="590E25A1" w:rsidR="00D95E84" w:rsidRDefault="00D95E84" w:rsidP="0085213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>The team Visionary Touch</w:t>
      </w:r>
    </w:p>
    <w:p w14:paraId="6F606C8B" w14:textId="77777777" w:rsidR="00D95E84" w:rsidRDefault="00D95E84" w:rsidP="0085213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7F345B28" w14:textId="77777777" w:rsidR="0085213D" w:rsidRDefault="0085213D" w:rsidP="0085213D">
      <w:pPr>
        <w:pStyle w:val="Heading1"/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548B94AB" w14:textId="77777777" w:rsidR="0085213D" w:rsidRPr="0085213D" w:rsidRDefault="0085213D" w:rsidP="0085213D">
      <w:pPr>
        <w:pStyle w:val="Heading1"/>
        <w:rPr>
          <w:rFonts w:asciiTheme="minorHAnsi" w:hAnsiTheme="minorHAnsi" w:cstheme="minorHAnsi"/>
          <w:sz w:val="22"/>
          <w:szCs w:val="22"/>
        </w:rPr>
      </w:pPr>
    </w:p>
    <w:sectPr w:rsidR="0085213D" w:rsidRPr="0085213D" w:rsidSect="005F280A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6A6A" w14:textId="77777777" w:rsidR="005F280A" w:rsidRDefault="005F280A" w:rsidP="00524988">
      <w:pPr>
        <w:spacing w:after="0" w:line="240" w:lineRule="auto"/>
      </w:pPr>
      <w:r>
        <w:separator/>
      </w:r>
    </w:p>
  </w:endnote>
  <w:endnote w:type="continuationSeparator" w:id="0">
    <w:p w14:paraId="48F6CC10" w14:textId="77777777" w:rsidR="005F280A" w:rsidRDefault="005F280A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80BE" w14:textId="77777777" w:rsidR="005F280A" w:rsidRDefault="005F280A" w:rsidP="00524988">
      <w:pPr>
        <w:spacing w:after="0" w:line="240" w:lineRule="auto"/>
      </w:pPr>
      <w:r>
        <w:separator/>
      </w:r>
    </w:p>
  </w:footnote>
  <w:footnote w:type="continuationSeparator" w:id="0">
    <w:p w14:paraId="3B9ADEBE" w14:textId="77777777" w:rsidR="005F280A" w:rsidRDefault="005F280A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96716">
    <w:abstractNumId w:val="3"/>
  </w:num>
  <w:num w:numId="2" w16cid:durableId="1175388546">
    <w:abstractNumId w:val="2"/>
  </w:num>
  <w:num w:numId="3" w16cid:durableId="1388333022">
    <w:abstractNumId w:val="1"/>
  </w:num>
  <w:num w:numId="4" w16cid:durableId="5967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1B"/>
    <w:rsid w:val="00022242"/>
    <w:rsid w:val="000244EF"/>
    <w:rsid w:val="00036519"/>
    <w:rsid w:val="00044941"/>
    <w:rsid w:val="00076856"/>
    <w:rsid w:val="00097C80"/>
    <w:rsid w:val="00110124"/>
    <w:rsid w:val="00146405"/>
    <w:rsid w:val="00151A42"/>
    <w:rsid w:val="001871AD"/>
    <w:rsid w:val="001E3ADA"/>
    <w:rsid w:val="002261A4"/>
    <w:rsid w:val="002F1EA7"/>
    <w:rsid w:val="003169C1"/>
    <w:rsid w:val="003240CD"/>
    <w:rsid w:val="003841D2"/>
    <w:rsid w:val="00386C53"/>
    <w:rsid w:val="00432A3E"/>
    <w:rsid w:val="004478B1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5F280A"/>
    <w:rsid w:val="00635D86"/>
    <w:rsid w:val="00667C81"/>
    <w:rsid w:val="00711AD1"/>
    <w:rsid w:val="007525C0"/>
    <w:rsid w:val="00783197"/>
    <w:rsid w:val="00792FE5"/>
    <w:rsid w:val="007E49B0"/>
    <w:rsid w:val="0085213D"/>
    <w:rsid w:val="0085762A"/>
    <w:rsid w:val="00874AA1"/>
    <w:rsid w:val="00953267"/>
    <w:rsid w:val="00A1061B"/>
    <w:rsid w:val="00A34E5D"/>
    <w:rsid w:val="00A83024"/>
    <w:rsid w:val="00AA77CB"/>
    <w:rsid w:val="00AF5EAD"/>
    <w:rsid w:val="00BC08A0"/>
    <w:rsid w:val="00C048E8"/>
    <w:rsid w:val="00D95E84"/>
    <w:rsid w:val="00D9665E"/>
    <w:rsid w:val="00E33F95"/>
    <w:rsid w:val="00EB5A9F"/>
    <w:rsid w:val="00F20BED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B123B"/>
  <w15:chartTrackingRefBased/>
  <w15:docId w15:val="{BE15BEFE-8F67-4D6E-A9F2-1C9255F6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jas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Sunkari Asritha</cp:lastModifiedBy>
  <cp:revision>2</cp:revision>
  <dcterms:created xsi:type="dcterms:W3CDTF">2024-01-24T15:27:00Z</dcterms:created>
  <dcterms:modified xsi:type="dcterms:W3CDTF">2024-01-24T15:27:00Z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